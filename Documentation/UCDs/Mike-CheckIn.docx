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26" w:rsidRDefault="001E1FD5">
      <w:r w:rsidRPr="001E1FD5">
        <w:rPr>
          <w:b/>
          <w:sz w:val="36"/>
        </w:rPr>
        <w:t>Name of use case:</w:t>
      </w:r>
      <w:r>
        <w:t xml:space="preserve"> Check in the client</w:t>
      </w:r>
    </w:p>
    <w:p w:rsidR="001E1FD5" w:rsidRDefault="001E1FD5">
      <w:r w:rsidRPr="001E1FD5">
        <w:rPr>
          <w:b/>
          <w:sz w:val="36"/>
        </w:rPr>
        <w:t>Pre conditions:</w:t>
      </w:r>
      <w:r>
        <w:t xml:space="preserve"> The operator search for the user’s id</w:t>
      </w:r>
    </w:p>
    <w:p w:rsidR="001E1FD5" w:rsidRDefault="001E1FD5">
      <w:r>
        <w:rPr>
          <w:b/>
          <w:sz w:val="36"/>
        </w:rPr>
        <w:t xml:space="preserve"> </w:t>
      </w:r>
      <w:r w:rsidRPr="001E1FD5">
        <w:rPr>
          <w:b/>
          <w:sz w:val="36"/>
        </w:rPr>
        <w:t>Post conditions:</w:t>
      </w:r>
      <w:r>
        <w:t xml:space="preserve"> The operator make the check in</w:t>
      </w:r>
    </w:p>
    <w:p w:rsidR="001E1FD5" w:rsidRDefault="001E1FD5">
      <w:r w:rsidRPr="001E1FD5">
        <w:rPr>
          <w:b/>
          <w:sz w:val="36"/>
        </w:rPr>
        <w:t xml:space="preserve">Purpose: </w:t>
      </w:r>
      <w:r>
        <w:t>Check in the client for his appointment</w:t>
      </w:r>
    </w:p>
    <w:p w:rsidR="001E1FD5" w:rsidRDefault="001E1FD5">
      <w:r w:rsidRPr="001E1FD5">
        <w:rPr>
          <w:b/>
          <w:sz w:val="36"/>
        </w:rPr>
        <w:t>Description:</w:t>
      </w:r>
      <w:r>
        <w:t xml:space="preserve"> The operator search the customer’s id number and see all the sessions that the client boo</w:t>
      </w:r>
      <w:r w:rsidR="00947A95">
        <w:t>ked for that specific day, the customers personal information</w:t>
      </w:r>
      <w:r>
        <w:t xml:space="preserve"> and the operator confirms that the customer is here</w:t>
      </w:r>
    </w:p>
    <w:p w:rsidR="001E1FD5" w:rsidRPr="001E1FD5" w:rsidRDefault="001E1FD5">
      <w:pPr>
        <w:rPr>
          <w:b/>
          <w:sz w:val="36"/>
        </w:rPr>
      </w:pPr>
      <w:r w:rsidRPr="001E1FD5">
        <w:rPr>
          <w:b/>
          <w:sz w:val="36"/>
        </w:rPr>
        <w:t>Main su</w:t>
      </w:r>
      <w:bookmarkStart w:id="0" w:name="_GoBack"/>
      <w:bookmarkEnd w:id="0"/>
      <w:r w:rsidRPr="001E1FD5">
        <w:rPr>
          <w:b/>
          <w:sz w:val="36"/>
        </w:rPr>
        <w:t xml:space="preserve">ccess Scenario: </w:t>
      </w:r>
    </w:p>
    <w:p w:rsidR="001E1FD5" w:rsidRDefault="001E1FD5">
      <w:r>
        <w:t>1. The operator enters the customer’s id number</w:t>
      </w:r>
    </w:p>
    <w:p w:rsidR="001E1FD5" w:rsidRDefault="001E1FD5">
      <w:r>
        <w:t>2. The system show all the bookings that the client made for that specific day</w:t>
      </w:r>
    </w:p>
    <w:p w:rsidR="001E1FD5" w:rsidRDefault="001E1FD5">
      <w:r>
        <w:t>3. If the customer matches the booking information the operator confirms the check in</w:t>
      </w:r>
    </w:p>
    <w:p w:rsidR="001E1FD5" w:rsidRDefault="001E1FD5">
      <w:r>
        <w:t>4. The system confirms that the customer has arrived</w:t>
      </w:r>
    </w:p>
    <w:p w:rsidR="00947A95" w:rsidRDefault="00947A95">
      <w:proofErr w:type="gramStart"/>
      <w:r>
        <w:t>5.If</w:t>
      </w:r>
      <w:proofErr w:type="gramEnd"/>
      <w:r>
        <w:t xml:space="preserve"> the operator wants the operator can see the personal information of the customer</w:t>
      </w:r>
    </w:p>
    <w:p w:rsidR="001E1FD5" w:rsidRPr="001E1FD5" w:rsidRDefault="001E1FD5">
      <w:pPr>
        <w:rPr>
          <w:b/>
          <w:sz w:val="36"/>
        </w:rPr>
      </w:pPr>
      <w:r w:rsidRPr="001E1FD5">
        <w:rPr>
          <w:b/>
          <w:sz w:val="36"/>
        </w:rPr>
        <w:t xml:space="preserve">Alternatives: </w:t>
      </w:r>
    </w:p>
    <w:p w:rsidR="001E1FD5" w:rsidRDefault="001E1FD5">
      <w:r>
        <w:t>2.1 The customer made a mistake about the time</w:t>
      </w:r>
    </w:p>
    <w:p w:rsidR="001E1FD5" w:rsidRDefault="001E1FD5">
      <w:r>
        <w:tab/>
        <w:t>2.1. The system doesn’t let you confirm that the customer has arrived</w:t>
      </w:r>
    </w:p>
    <w:p w:rsidR="001E1FD5" w:rsidRDefault="001E1FD5"/>
    <w:sectPr w:rsidR="001E1FD5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FD5"/>
    <w:rsid w:val="001E1FD5"/>
    <w:rsid w:val="00643205"/>
    <w:rsid w:val="007F677D"/>
    <w:rsid w:val="00947A95"/>
    <w:rsid w:val="00BF1526"/>
    <w:rsid w:val="00F3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BA182-0FF3-4F0A-B390-3806F661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30519457.dotm</Template>
  <TotalTime>21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Michalis Sofroni</dc:creator>
  <cp:keywords/>
  <dc:description/>
  <cp:lastModifiedBy>Michalis Sofroni</cp:lastModifiedBy>
  <cp:revision>1</cp:revision>
  <dcterms:created xsi:type="dcterms:W3CDTF">2017-02-01T10:12:00Z</dcterms:created>
  <dcterms:modified xsi:type="dcterms:W3CDTF">2017-02-01T10:33:00Z</dcterms:modified>
</cp:coreProperties>
</file>