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09" w:rsidRDefault="00D46D4B">
      <w:r>
        <w:t>USE</w:t>
      </w:r>
      <w:r w:rsidR="00567964">
        <w:t xml:space="preserve"> CASE DOCUMENTATION</w:t>
      </w:r>
    </w:p>
    <w:p w:rsidR="00567964" w:rsidRDefault="00567964"/>
    <w:p w:rsidR="00567964" w:rsidRDefault="00567964">
      <w:r>
        <w:t xml:space="preserve">NAME OF USE CASE: VIEW SESSION </w:t>
      </w:r>
    </w:p>
    <w:p w:rsidR="00D46D4B" w:rsidRDefault="00D46D4B"/>
    <w:p w:rsidR="00567964" w:rsidRDefault="00567964">
      <w:r>
        <w:t>PRE-CONDITION: Must choose a Date</w:t>
      </w:r>
    </w:p>
    <w:p w:rsidR="00D46D4B" w:rsidRDefault="00D46D4B"/>
    <w:p w:rsidR="00567964" w:rsidRDefault="00567964">
      <w:r>
        <w:t>POST-CONDITION: Views the booked sessions</w:t>
      </w:r>
    </w:p>
    <w:p w:rsidR="00D46D4B" w:rsidRDefault="00D46D4B"/>
    <w:p w:rsidR="00567964" w:rsidRDefault="00567964">
      <w:r>
        <w:t>PURPOSE: View booked sessions</w:t>
      </w:r>
    </w:p>
    <w:p w:rsidR="00D46D4B" w:rsidRDefault="00D46D4B"/>
    <w:p w:rsidR="00567964" w:rsidRDefault="00567964">
      <w:r>
        <w:t xml:space="preserve">DESCRIPTION: The manager, Receptionist or The instructor goes on the calendar and view a specific date for clients booked sessions. </w:t>
      </w:r>
    </w:p>
    <w:p w:rsidR="00567964" w:rsidRDefault="00567964"/>
    <w:p w:rsidR="00567964" w:rsidRDefault="00567964">
      <w:r>
        <w:t>SCENARIO</w:t>
      </w:r>
    </w:p>
    <w:p w:rsidR="00567964" w:rsidRDefault="00567964"/>
    <w:p w:rsidR="00567964" w:rsidRDefault="00567964" w:rsidP="00567964">
      <w:pPr>
        <w:pStyle w:val="ListParagraph"/>
        <w:numPr>
          <w:ilvl w:val="0"/>
          <w:numId w:val="1"/>
        </w:numPr>
      </w:pPr>
      <w:r>
        <w:t>Choose a specific day</w:t>
      </w:r>
    </w:p>
    <w:p w:rsidR="00567964" w:rsidRDefault="00567964" w:rsidP="00567964">
      <w:pPr>
        <w:pStyle w:val="ListParagraph"/>
        <w:numPr>
          <w:ilvl w:val="0"/>
          <w:numId w:val="1"/>
        </w:numPr>
      </w:pPr>
      <w:r>
        <w:t>view booked sessions</w:t>
      </w:r>
    </w:p>
    <w:p w:rsidR="00D46D4B" w:rsidRDefault="00D46D4B" w:rsidP="00D46D4B">
      <w:pPr>
        <w:ind w:left="360"/>
      </w:pPr>
    </w:p>
    <w:p w:rsidR="00D46D4B" w:rsidRDefault="00D46D4B" w:rsidP="00D46D4B">
      <w:pPr>
        <w:ind w:left="360"/>
      </w:pPr>
    </w:p>
    <w:p w:rsidR="00D46D4B" w:rsidRDefault="00D46D4B" w:rsidP="00D46D4B">
      <w:pPr>
        <w:ind w:left="360"/>
      </w:pPr>
      <w:r>
        <w:t>ALTERNATIVES</w:t>
      </w:r>
    </w:p>
    <w:p w:rsidR="00D46D4B" w:rsidRDefault="00D46D4B" w:rsidP="00D46D4B"/>
    <w:p w:rsidR="00D46D4B" w:rsidRDefault="00D46D4B" w:rsidP="00D46D4B">
      <w:r>
        <w:t xml:space="preserve">No booked sessions </w:t>
      </w:r>
    </w:p>
    <w:p w:rsidR="00D46D4B" w:rsidRDefault="00D46D4B" w:rsidP="00D46D4B">
      <w:r>
        <w:t>Systems suggests check another date.</w:t>
      </w:r>
    </w:p>
    <w:p w:rsidR="00D46D4B" w:rsidRDefault="00D46D4B" w:rsidP="00D46D4B">
      <w:pPr>
        <w:ind w:left="360"/>
      </w:pPr>
    </w:p>
    <w:p w:rsidR="00D46D4B" w:rsidRDefault="00D46D4B" w:rsidP="00D46D4B">
      <w:pPr>
        <w:ind w:left="360"/>
      </w:pPr>
    </w:p>
    <w:p w:rsidR="00567964" w:rsidRDefault="00567964">
      <w:bookmarkStart w:id="0" w:name="_GoBack"/>
      <w:bookmarkEnd w:id="0"/>
    </w:p>
    <w:sectPr w:rsidR="00567964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B7B2D"/>
    <w:multiLevelType w:val="hybridMultilevel"/>
    <w:tmpl w:val="C1C8A1A6"/>
    <w:lvl w:ilvl="0" w:tplc="DE040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91038"/>
    <w:multiLevelType w:val="hybridMultilevel"/>
    <w:tmpl w:val="0AE2C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64"/>
    <w:rsid w:val="001B3B09"/>
    <w:rsid w:val="00567964"/>
    <w:rsid w:val="00B064CF"/>
    <w:rsid w:val="00D4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F29C-06FA-4D92-92F2-3684B20E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56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1CE5CC6C.dotm</Template>
  <TotalTime>0</TotalTime>
  <Pages>1</Pages>
  <Words>62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Yusha'u</dc:creator>
  <cp:keywords/>
  <dc:description/>
  <cp:lastModifiedBy>Munir Yusha'u</cp:lastModifiedBy>
  <cp:revision>2</cp:revision>
  <dcterms:created xsi:type="dcterms:W3CDTF">2017-02-21T14:10:00Z</dcterms:created>
  <dcterms:modified xsi:type="dcterms:W3CDTF">2017-02-21T14:10:00Z</dcterms:modified>
</cp:coreProperties>
</file>