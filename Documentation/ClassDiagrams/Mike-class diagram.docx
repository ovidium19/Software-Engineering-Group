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6E6" w:rsidRDefault="00E44B68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-372110</wp:posOffset>
            </wp:positionH>
            <wp:positionV relativeFrom="paragraph">
              <wp:posOffset>-354965</wp:posOffset>
            </wp:positionV>
            <wp:extent cx="6475730" cy="4219575"/>
            <wp:effectExtent l="0" t="0" r="127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A46E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68"/>
    <w:rsid w:val="00643205"/>
    <w:rsid w:val="006A46E6"/>
    <w:rsid w:val="007F677D"/>
    <w:rsid w:val="00E4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DFE56-561C-418E-A199-3EB47BB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E491414.dotm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Sofroni</dc:creator>
  <cp:keywords/>
  <dc:description/>
  <cp:lastModifiedBy>Michalis Sofroni</cp:lastModifiedBy>
  <cp:revision>1</cp:revision>
  <dcterms:created xsi:type="dcterms:W3CDTF">2017-02-15T09:56:00Z</dcterms:created>
  <dcterms:modified xsi:type="dcterms:W3CDTF">2017-02-15T09:57:00Z</dcterms:modified>
</cp:coreProperties>
</file>